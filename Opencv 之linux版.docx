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 之linux版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由https://github.com/opencv/opencv_contrib主导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编译opencv_contrib模块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cmake -DOPENCV_EXTRA_MODULES_PATH=./modules ../opencv-3.4.2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-CMAKE_MAKE_PROGRAM=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-G &lt;generator-name&gt;         = Specify a build system generator.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cmake [options] &lt;path-to-source&gt;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cmake -D OPENCV_EXTRA_MODULES_PATH=&lt;opencv_contrib&gt;/modules -D BUILD_opencv_&lt;reponame&gt;=OFF &lt;opencv_source_directory&gt;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尝试安装gcc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尝试安装gcc-c++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 -j5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-D OPENCV_EXTRA_MODULES_PATH=./modules -D BUILD_opencv_rgbd=OFF ../opencv-3.4.2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cmakecache.txt &amp;&amp;make distclean;make -j5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/mnt/share /home/guanhe -r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D3E61"/>
    <w:rsid w:val="062619F4"/>
    <w:rsid w:val="0838565E"/>
    <w:rsid w:val="0E002B7C"/>
    <w:rsid w:val="0FA62CA4"/>
    <w:rsid w:val="1A4C5D20"/>
    <w:rsid w:val="2D1F40BD"/>
    <w:rsid w:val="405D3E61"/>
    <w:rsid w:val="419A790C"/>
    <w:rsid w:val="48D1543E"/>
    <w:rsid w:val="4C9405D6"/>
    <w:rsid w:val="57CF2958"/>
    <w:rsid w:val="63F6748E"/>
    <w:rsid w:val="656B6C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2018-08-02T11:41:00Z</dcterms:created>
  <dc:creator>银色快手</dc:creator>
  <cp:lastModifiedBy>银色快手</cp:lastModifiedBy>
  <dcterms:modified xsi:type="dcterms:W3CDTF">2018-08-03T08:23:49Z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