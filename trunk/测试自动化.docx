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Shell expect 测试自动化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F4549"/>
    <w:rsid w:val="451F454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2018-07-26T06:46:00Z</dcterms:created>
  <dc:creator>银色快手</dc:creator>
  <cp:lastModifiedBy>银色快手</cp:lastModifiedBy>
  <dcterms:modified xsi:type="dcterms:W3CDTF">2018-07-26T06:51:50Z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