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提交中文文档，乱码解决方案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https://blog.csdn.net/tyro_java/article/details/53439537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60277"/>
    <w:rsid w:val="6D535020"/>
    <w:rsid w:val="79B6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2018-06-15T09:22:00Z</dcterms:created>
  <dc:creator>银色快手</dc:creator>
  <cp:lastModifiedBy>银色快手</cp:lastModifiedBy>
  <dcterms:modified xsi:type="dcterms:W3CDTF">2018-06-15T09:23:17Z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