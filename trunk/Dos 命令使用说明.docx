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 命令使用说明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/? &gt; help.txt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Dos 缺少人性化提示，难以学习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84FC3"/>
    <w:rsid w:val="00C50B26"/>
    <w:rsid w:val="2D913DED"/>
    <w:rsid w:val="6D535020"/>
    <w:rsid w:val="79A8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364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2018-06-01T01:54:00Z</dcterms:created>
  <dc:creator>银色快手</dc:creator>
  <cp:lastModifiedBy>银色快手</cp:lastModifiedBy>
  <dcterms:modified xsi:type="dcterms:W3CDTF">2018-06-01T08:04:29Z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