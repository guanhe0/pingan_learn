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 行尾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  移到屏幕的最后一行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   移到屏幕的中间一行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   移到屏幕的第一行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ts=8   为文本输入设置tab stops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window=n   设置文本窗口显示n行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ai    打开自动缩进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311F9"/>
    <w:rsid w:val="2EA66D3C"/>
    <w:rsid w:val="4BBB3969"/>
    <w:rsid w:val="69B311F9"/>
    <w:rsid w:val="6B075CD7"/>
    <w:rsid w:val="6D535020"/>
    <w:rsid w:val="773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2018-08-13T03:55:00Z</dcterms:created>
  <dc:creator>银色快手</dc:creator>
  <cp:lastModifiedBy>银色快手</cp:lastModifiedBy>
  <dcterms:modified xsi:type="dcterms:W3CDTF">2018-08-14T06:46:21Z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